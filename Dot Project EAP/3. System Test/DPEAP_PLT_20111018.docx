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&lt;DotProject EAP&gt;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&lt;Build 1.1 &gt; Plano de Teste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Versão &lt;1.1&gt;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Histórico da Revisão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18/10/2011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do documento e de seu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template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Carlos, Guilherme Fay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23/10/2011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Finalização do document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Carlos, Guilherme Fay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Índice Analítico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Introdução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Finalidade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Escopo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Terminologia e Acrônimos do Documento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Descrição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Sinônimo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Banco de dados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Apache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Servidor Web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EAP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Estrutura analítica do projeto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Missão de Avaliação</w:t>
        <w:tab/>
        <w:t xml:space="preserve">4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Resumo dos Testes Planejados</w:t>
        <w:tab/>
        <w:t xml:space="preserve">4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Casos de teste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Técnicas e Tipos de Teste</w:t>
        <w:tab/>
        <w:t xml:space="preserve">5</w:t>
      </w:r>
    </w:p>
    <w:p>
      <w:pPr>
        <w:tabs>
          <w:tab w:val="left" w:pos="1440" w:leader="none"/>
          <w:tab w:val="right" w:pos="9360" w:leader="none"/>
        </w:tabs>
        <w:spacing w:before="0" w:after="0" w:line="240"/>
        <w:ind w:right="0" w:left="8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Teste da Interface do Usuário</w:t>
        <w:tab/>
        <w:t xml:space="preserve">5</w:t>
      </w:r>
    </w:p>
    <w:p>
      <w:pPr>
        <w:tabs>
          <w:tab w:val="left" w:pos="1440" w:leader="none"/>
          <w:tab w:val="right" w:pos="9360" w:leader="none"/>
        </w:tabs>
        <w:spacing w:before="0" w:after="0" w:line="240"/>
        <w:ind w:right="0" w:left="8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Teste de Configuração</w:t>
        <w:tab/>
        <w:t xml:space="preserve">5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Necessidades Ambientais</w:t>
        <w:tab/>
        <w:t xml:space="preserve">6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Hardware Básico do Sistema</w:t>
        <w:tab/>
        <w:t xml:space="preserve">6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Elementos de Software Básicos do Ambiente de Teste</w:t>
        <w:tab/>
        <w:t xml:space="preserve">6</w:t>
      </w:r>
    </w:p>
    <w:p>
      <w:pPr>
        <w:tabs>
          <w:tab w:val="right" w:pos="93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Responsabilidades e Perfil da Equipe</w:t>
        <w:tab/>
        <w:t xml:space="preserve">7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Pessoas e Papéis</w:t>
        <w:tab/>
        <w:t xml:space="preserve">7</w:t>
      </w:r>
    </w:p>
    <w:p>
      <w:pPr>
        <w:tabs>
          <w:tab w:val="right" w:pos="9360" w:leader="none"/>
        </w:tabs>
        <w:spacing w:before="0" w:after="0" w:line="240"/>
        <w:ind w:right="720" w:left="43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48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&lt;Build 1.1&gt; Plano de Teste</w:t>
      </w: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Finalidade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Plano de Teste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referente ao Dot Project EAP suporta os seguintes objetivos:</w:t>
      </w: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Verificar a funcionalidade da aba referentes a EAP</w:t>
      </w: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 teste será um teste de usabilidade, no qual objetivo é definir se a aba está implementada corretamente e usual.</w:t>
      </w: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Os recursos necessários são um computador com servidor web, apache, um banco de dados MySQL, e o código fonte.</w:t>
      </w: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Os elementos a serem liberados serão as classes .php que contém as informações referentes a build 1.1</w:t>
      </w: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Escopo</w:t>
      </w:r>
    </w:p>
    <w:p>
      <w:pPr>
        <w:keepLines w:val="true"/>
        <w:spacing w:before="0" w:after="120" w:line="240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 testes a serem realizados são os seguintes testes; de interface do usuário e de configuração. O teste se caracteriza por ser um teste de unidade, ou seja, é somente um pequeno pedaço do código principal. O teste diz respeito somente a funcionalidade do menu EAP, estar presente e estar corretamente acoplado ao resto do código, esse teste não diz respeito as funcionalidade implementados dentro do menu.</w:t>
      </w: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Terminologia e Acrônimos do Documento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5"/>
        <w:gridCol w:w="2297"/>
        <w:gridCol w:w="2297"/>
      </w:tblGrid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Sinônimo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Apache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Web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EAP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Estrutura analítica do projeto</w:t>
            </w:r>
          </w:p>
        </w:tc>
        <w:tc>
          <w:tcPr>
            <w:tcW w:w="229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12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Missão de Avaliação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Localizar o maior número de erros possíveis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Verificar se a implementação atende o estabelecido nos requisitos.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Resumo dos Testes Planejados</w:t>
      </w: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 teste que serão executados serão: </w:t>
      </w:r>
    </w:p>
    <w:p>
      <w:pPr>
        <w:keepLines w:val="true"/>
        <w:numPr>
          <w:ilvl w:val="0"/>
          <w:numId w:val="57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Teste de interface do usuário; </w:t>
      </w:r>
    </w:p>
    <w:p>
      <w:pPr>
        <w:keepLines w:val="true"/>
        <w:numPr>
          <w:ilvl w:val="0"/>
          <w:numId w:val="57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Teste de configuração.</w:t>
      </w: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Casos de teste</w:t>
      </w:r>
    </w:p>
    <w:p>
      <w:pPr>
        <w:keepNext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Técnicas e Tipos de Teste</w:t>
      </w:r>
    </w:p>
    <w:p>
      <w:pPr>
        <w:keepNext w:val="true"/>
        <w:numPr>
          <w:ilvl w:val="0"/>
          <w:numId w:val="60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Teste da Interface do Usuário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738" w:type="dxa"/>
      </w:tblPr>
      <w:tblGrid>
        <w:gridCol w:w="2160"/>
        <w:gridCol w:w="6682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 da Técnica:</w:t>
            </w:r>
          </w:p>
        </w:tc>
        <w:tc>
          <w:tcPr>
            <w:tcW w:w="668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a aba EAP, se encontra dentro da parte que se refere ao projeto, e na parte de menus inferior.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Técnica: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Dentro da janela do projeto, que esta instaciado pelo dot project,e que já pertence a uma companinha, dentro dessa janela deve estar contida a aba EAP. Abir a janela especificada e verficiar se a aba esta presente, verficar se ao clicar na aba, algo é processado.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Estratégias: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numPr>
                <w:ilvl w:val="0"/>
                <w:numId w:val="72"/>
              </w:numPr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de forma manual se a aba esta implementada da maneira especificada pela técnica.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Ferramentas Necessárias: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Para realização do teste nenhuma ferramenta de automação será utilizada.</w:t>
            </w:r>
          </w:p>
          <w:p>
            <w:pPr>
              <w:numPr>
                <w:ilvl w:val="0"/>
                <w:numId w:val="75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Serão utilizados como ferramentas os navegadores especificados no documento de especificação suplementar.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Êxito: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teste terá exito se a aba estiver implementada como já tido anteriormente e não conter erros.</w:t>
            </w:r>
          </w:p>
        </w:tc>
      </w:tr>
    </w:tbl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Teste de Configuração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738" w:type="dxa"/>
      </w:tblPr>
      <w:tblGrid>
        <w:gridCol w:w="2160"/>
        <w:gridCol w:w="6682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 da Técnica:</w:t>
            </w:r>
          </w:p>
        </w:tc>
        <w:tc>
          <w:tcPr>
            <w:tcW w:w="6682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técnica deve averiguar se o objeto implementado apresenta configurações adequadas aos navegadores especificados pelo documento de especificação suplementar.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Técnica: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Serão realizados teste de compatibilidade entre os navegadores especificados no documento de especificação suplementar,e a aba implementada.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Estratégias: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um por vez os navegadores especificados no documento de especificação suplementar.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Ferramentas Necessárias: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Para realização do teste nenhuma ferramenta de automação será utilizada.</w:t>
            </w:r>
          </w:p>
          <w:p>
            <w:pPr>
              <w:keepLines w:val="true"/>
              <w:numPr>
                <w:ilvl w:val="0"/>
                <w:numId w:val="96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Serão utilizados como ferramentas os navegadores especificados no documento de especificação suplementar.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Êxito:</w:t>
            </w:r>
          </w:p>
        </w:tc>
        <w:tc>
          <w:tcPr>
            <w:tcW w:w="66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tabs>
                <w:tab w:val="left" w:pos="720" w:leader="none"/>
              </w:tabs>
              <w:spacing w:before="0" w:after="12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 teste terá exito se o software estiver corretamente visível em todos os navegadores.</w:t>
            </w:r>
          </w:p>
        </w:tc>
      </w:tr>
    </w:tbl>
    <w:p>
      <w:pPr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Necessidades Ambientais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Hardware Básico do Sistema</w:t>
      </w: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 necessários os seguintes elementos de hardware básicos no ambiente de teste deste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Plano de Teste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198" w:type="dxa"/>
      </w:tblPr>
      <w:tblGrid>
        <w:gridCol w:w="3510"/>
        <w:gridCol w:w="1800"/>
        <w:gridCol w:w="3960"/>
      </w:tblGrid>
      <w:tr>
        <w:trPr>
          <w:trHeight w:val="1" w:hRule="atLeast"/>
          <w:jc w:val="left"/>
          <w:cantSplit w:val="1"/>
        </w:trPr>
        <w:tc>
          <w:tcPr>
            <w:tcW w:w="927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Recursos do Sistema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Recurso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e Tipo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de Banco de Dados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Rede ou Sub-rede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ser definido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Servidor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ser definido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Banco de Dados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ser definido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PCs de Teste Cliente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Inclua requisitos de configuração especiais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ser definido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Repositório de Teste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Rede ou Sub-rede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SVN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Servidor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ser definido</w:t>
            </w:r>
          </w:p>
        </w:tc>
      </w:tr>
      <w:tr>
        <w:trPr>
          <w:trHeight w:val="1" w:hRule="atLeast"/>
          <w:jc w:val="left"/>
        </w:trPr>
        <w:tc>
          <w:tcPr>
            <w:tcW w:w="3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PCs de Desenvolvimento de Teste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ser definido</w:t>
            </w:r>
          </w:p>
        </w:tc>
      </w:tr>
    </w:tbl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de Software Básicos do Ambiente de Teste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 necessários os seguintes elementos de software básicos no ambiente de teste deste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Plano de Teste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4068"/>
        <w:gridCol w:w="2070"/>
        <w:gridCol w:w="3330"/>
      </w:tblGrid>
      <w:tr>
        <w:trPr>
          <w:trHeight w:val="1" w:hRule="atLeast"/>
          <w:jc w:val="left"/>
          <w:cantSplit w:val="1"/>
        </w:trPr>
        <w:tc>
          <w:tcPr>
            <w:tcW w:w="4068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Elemento de Software</w:t>
            </w:r>
          </w:p>
        </w:tc>
        <w:tc>
          <w:tcPr>
            <w:tcW w:w="207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333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12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e Outras Observações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5.5.16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Apache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2.2.21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Servidor Web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Explorer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9.0.8112.16421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Navegador da Internet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Mozila Firefox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7.0.1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Navegador da Internet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Safari - Windows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5.1.1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Navegador da Internet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Chrome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14.0.835.202 m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Navegador da Internet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 SP 1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Tortoise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1.6.16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 para sub-version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NetBeans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7.0</w:t>
            </w:r>
          </w:p>
        </w:tc>
        <w:tc>
          <w:tcPr>
            <w:tcW w:w="3330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 de desenvolvimento</w:t>
            </w:r>
          </w:p>
        </w:tc>
      </w:tr>
    </w:tbl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Responsabilidades e Perfil da Equipe</w:t>
      </w:r>
    </w:p>
    <w:p>
      <w:pPr>
        <w:keepNext w:val="true"/>
        <w:tabs>
          <w:tab w:val="left" w:pos="360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Pessoas e Papéis</w:t>
      </w:r>
    </w:p>
    <w:p>
      <w:pPr>
        <w:keepLines w:val="true"/>
        <w:spacing w:before="0" w:after="120" w:line="240"/>
        <w:ind w:right="0" w:left="0" w:firstLine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 tabela mostra as suposições referentes ao perfil da equipe do esforço de teste.</w:t>
      </w:r>
    </w:p>
    <w:tbl>
      <w:tblPr/>
      <w:tblGrid>
        <w:gridCol w:w="2482"/>
        <w:gridCol w:w="4140"/>
      </w:tblGrid>
      <w:tr>
        <w:trPr>
          <w:trHeight w:val="1" w:hRule="atLeast"/>
          <w:jc w:val="left"/>
        </w:trPr>
        <w:tc>
          <w:tcPr>
            <w:tcW w:w="24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 ou Comentários Específicos</w:t>
            </w:r>
          </w:p>
        </w:tc>
      </w:tr>
      <w:tr>
        <w:trPr>
          <w:trHeight w:val="1" w:hRule="atLeast"/>
          <w:jc w:val="left"/>
        </w:trPr>
        <w:tc>
          <w:tcPr>
            <w:tcW w:w="24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Testes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Supervisiona o gerenciamento. 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Estas são as responsabilidades:</w:t>
            </w:r>
          </w:p>
          <w:p>
            <w:pPr>
              <w:keepLines w:val="true"/>
              <w:numPr>
                <w:ilvl w:val="0"/>
                <w:numId w:val="19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planejamento </w:t>
            </w:r>
          </w:p>
          <w:p>
            <w:pPr>
              <w:keepLines w:val="true"/>
              <w:numPr>
                <w:ilvl w:val="0"/>
                <w:numId w:val="19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adquirir recursos apropriados</w:t>
            </w:r>
          </w:p>
          <w:p>
            <w:pPr>
              <w:keepLines w:val="true"/>
              <w:numPr>
                <w:ilvl w:val="0"/>
                <w:numId w:val="19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apresentar relatórios de gerenciamento</w:t>
            </w:r>
          </w:p>
          <w:p>
            <w:pPr>
              <w:keepLines w:val="true"/>
              <w:numPr>
                <w:ilvl w:val="0"/>
                <w:numId w:val="19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defender os interesses do teste</w:t>
            </w:r>
          </w:p>
          <w:p>
            <w:pPr>
              <w:keepLines w:val="true"/>
              <w:numPr>
                <w:ilvl w:val="0"/>
                <w:numId w:val="198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avaliar a eficiência do esforço de teste</w:t>
            </w:r>
          </w:p>
        </w:tc>
      </w:tr>
      <w:tr>
        <w:trPr>
          <w:trHeight w:val="40" w:hRule="auto"/>
          <w:jc w:val="left"/>
        </w:trPr>
        <w:tc>
          <w:tcPr>
            <w:tcW w:w="24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Testador</w:t>
            </w:r>
          </w:p>
        </w:tc>
        <w:tc>
          <w:tcPr>
            <w:tcW w:w="41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 e executa os testes.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Estas são as responsabilidades:</w:t>
            </w:r>
          </w:p>
          <w:p>
            <w:pPr>
              <w:keepLines w:val="true"/>
              <w:numPr>
                <w:ilvl w:val="0"/>
                <w:numId w:val="202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os testes e os conjuntos de testes</w:t>
            </w:r>
          </w:p>
          <w:p>
            <w:pPr>
              <w:keepLines w:val="true"/>
              <w:numPr>
                <w:ilvl w:val="0"/>
                <w:numId w:val="202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executar os conjuntos de testes</w:t>
            </w:r>
          </w:p>
          <w:p>
            <w:pPr>
              <w:keepLines w:val="true"/>
              <w:numPr>
                <w:ilvl w:val="0"/>
                <w:numId w:val="202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registrar os resultados</w:t>
            </w:r>
          </w:p>
          <w:p>
            <w:pPr>
              <w:keepLines w:val="true"/>
              <w:numPr>
                <w:ilvl w:val="0"/>
                <w:numId w:val="202"/>
              </w:numPr>
              <w:tabs>
                <w:tab w:val="left" w:pos="360" w:leader="none"/>
              </w:tabs>
              <w:spacing w:before="0" w:after="120" w:line="240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documentar incidentes</w:t>
            </w:r>
          </w:p>
        </w:tc>
      </w:tr>
    </w:tbl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53">
    <w:abstractNumId w:val="90"/>
  </w:num>
  <w:num w:numId="57">
    <w:abstractNumId w:val="84"/>
  </w:num>
  <w:num w:numId="60">
    <w:abstractNumId w:val="78"/>
  </w:num>
  <w:num w:numId="65">
    <w:abstractNumId w:val="72"/>
  </w:num>
  <w:num w:numId="69">
    <w:abstractNumId w:val="66"/>
  </w:num>
  <w:num w:numId="72">
    <w:abstractNumId w:val="60"/>
  </w:num>
  <w:num w:numId="75">
    <w:abstractNumId w:val="54"/>
  </w:num>
  <w:num w:numId="78">
    <w:abstractNumId w:val="48"/>
  </w:num>
  <w:num w:numId="81">
    <w:abstractNumId w:val="42"/>
  </w:num>
  <w:num w:numId="86">
    <w:abstractNumId w:val="36"/>
  </w:num>
  <w:num w:numId="90">
    <w:abstractNumId w:val="30"/>
  </w:num>
  <w:num w:numId="93">
    <w:abstractNumId w:val="24"/>
  </w:num>
  <w:num w:numId="96">
    <w:abstractNumId w:val="18"/>
  </w:num>
  <w:num w:numId="100">
    <w:abstractNumId w:val="12"/>
  </w:num>
  <w:num w:numId="198">
    <w:abstractNumId w:val="6"/>
  </w:num>
  <w:num w:numId="2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